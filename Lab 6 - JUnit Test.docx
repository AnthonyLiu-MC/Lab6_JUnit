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2CD0" w14:textId="77777777" w:rsidR="002D24E9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</w:p>
    <w:p w14:paraId="424101A8" w14:textId="0001CDB3" w:rsidR="005377B2" w:rsidRPr="005377B2" w:rsidRDefault="002D24E9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Lab 6 - </w:t>
      </w:r>
      <w:bookmarkStart w:id="0" w:name="_GoBack"/>
      <w:bookmarkEnd w:id="0"/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03105F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CMSC203_Lab6.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D24E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grigoriy grinberg</cp:lastModifiedBy>
  <cp:revision>2</cp:revision>
  <dcterms:created xsi:type="dcterms:W3CDTF">2020-06-02T03:21:00Z</dcterms:created>
  <dcterms:modified xsi:type="dcterms:W3CDTF">2020-06-02T03:21:00Z</dcterms:modified>
</cp:coreProperties>
</file>